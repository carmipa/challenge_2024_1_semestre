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9181259"/>
    <w:p w14:paraId="59230691" w14:textId="1E73315C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98A4A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E30EF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6F04FC47" w:rsidR="0003718D" w:rsidRPr="0003718D" w:rsidRDefault="00406FE8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  <w:r w:rsidRPr="00406FE8">
        <w:rPr>
          <w:rFonts w:ascii="Calibri" w:hAnsi="Calibri" w:cs="Calibri"/>
          <w:color w:val="404040"/>
          <w:szCs w:val="24"/>
          <w:lang w:val="pt-PT" w:eastAsia="pt-PT" w:bidi="pt-PT"/>
        </w:rPr>
        <w:t>Bacharelado em Sistemas de Informação</w:t>
      </w:r>
    </w:p>
    <w:bookmarkEnd w:id="0"/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03C0140D" w14:textId="77777777" w:rsidR="00406FE8" w:rsidRDefault="00406FE8" w:rsidP="00406FE8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Design e Desenvolvimento </w:t>
      </w:r>
    </w:p>
    <w:p w14:paraId="7ACDE660" w14:textId="77777777" w:rsidR="00406FE8" w:rsidRDefault="00406FE8" w:rsidP="00406FE8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de </w:t>
      </w:r>
    </w:p>
    <w:p w14:paraId="5DBE9AAB" w14:textId="480BDECB" w:rsidR="00D95FC7" w:rsidRPr="00987BE0" w:rsidRDefault="00406FE8" w:rsidP="00406FE8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Bancos de Dados </w:t>
      </w:r>
    </w:p>
    <w:p w14:paraId="74408223" w14:textId="1D2E3DC2" w:rsidR="00D95FC7" w:rsidRDefault="00D95FC7" w:rsidP="00D95FC7">
      <w:pPr>
        <w:pStyle w:val="SubTtulo-AutoreVerso"/>
        <w:rPr>
          <w:rStyle w:val="SubTtulo-AutoreVersoChar"/>
          <w:b/>
        </w:rPr>
      </w:pPr>
    </w:p>
    <w:p w14:paraId="217905AD" w14:textId="69CD67C2" w:rsidR="00987BE0" w:rsidRDefault="00D95FC7" w:rsidP="00D95FC7">
      <w:pPr>
        <w:pStyle w:val="SubTtulo-AutoreVerso"/>
        <w:rPr>
          <w:rStyle w:val="SubTtulo-AutoreVersoChar"/>
          <w:b/>
        </w:rPr>
      </w:pPr>
      <w:r>
        <w:rPr>
          <w:rStyle w:val="SubTtulo-AutoreVersoChar"/>
          <w:b/>
        </w:rPr>
        <w:t xml:space="preserve">ENTREGÁVEL DA DISCIPLINA </w:t>
      </w:r>
    </w:p>
    <w:p w14:paraId="76D32912" w14:textId="77777777" w:rsidR="00101E62" w:rsidRDefault="00101E62" w:rsidP="00101E62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101E62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101E62">
      <w:pPr>
        <w:pStyle w:val="SubTtulo-AutoreVerso"/>
        <w:rPr>
          <w:rStyle w:val="SubTtulo-AutoreVersoChar"/>
          <w:b/>
        </w:rPr>
      </w:pPr>
    </w:p>
    <w:p w14:paraId="43CC032A" w14:textId="04A2458B" w:rsidR="00D95FC7" w:rsidRDefault="00D95FC7" w:rsidP="00101E62">
      <w:pPr>
        <w:pStyle w:val="SubTtulo-AutoreVerso"/>
        <w:rPr>
          <w:rStyle w:val="SubTtulo-AutoreVersoChar"/>
          <w:b/>
        </w:rPr>
      </w:pPr>
    </w:p>
    <w:p w14:paraId="2388B9C0" w14:textId="7FC68967" w:rsidR="00406FE8" w:rsidRDefault="00D71306" w:rsidP="00D95FC7">
      <w:pPr>
        <w:pStyle w:val="TtulodaCapa"/>
        <w:ind w:firstLine="0"/>
        <w:rPr>
          <w:rStyle w:val="SubTtulo-AutoreVersoChar"/>
          <w:b/>
          <w:sz w:val="40"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D8CF4" id="Freeform 8" o:spid="_x0000_s1026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128A6" id="Freeform 8" o:spid="_x0000_s1026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406FE8" w:rsidRPr="00406FE8">
        <w:rPr>
          <w:rStyle w:val="SubTtulo-AutoreVersoChar"/>
          <w:b/>
          <w:sz w:val="40"/>
        </w:rPr>
        <w:t xml:space="preserve">Design e Desenvolvimento </w:t>
      </w:r>
    </w:p>
    <w:p w14:paraId="039124A1" w14:textId="77777777" w:rsidR="00406FE8" w:rsidRDefault="00406FE8" w:rsidP="00D95FC7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de </w:t>
      </w:r>
    </w:p>
    <w:p w14:paraId="4CB9BAFB" w14:textId="4F4ACC6C" w:rsidR="00D95FC7" w:rsidRPr="00987BE0" w:rsidRDefault="00406FE8" w:rsidP="00D95FC7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Bancos de Dados </w:t>
      </w:r>
    </w:p>
    <w:p w14:paraId="0C470BF3" w14:textId="12040EF3" w:rsidR="00D95FC7" w:rsidRDefault="00D95FC7" w:rsidP="00D95FC7">
      <w:pPr>
        <w:pStyle w:val="SubTtulo-AutoreVerso"/>
        <w:rPr>
          <w:rStyle w:val="SubTtulo-AutoreVersoChar"/>
          <w:b/>
        </w:rPr>
      </w:pPr>
    </w:p>
    <w:p w14:paraId="0CFF1921" w14:textId="57C75682" w:rsidR="00D95FC7" w:rsidRDefault="00D95FC7" w:rsidP="00D71306">
      <w:pPr>
        <w:pStyle w:val="SubTtulo-AutoreVerso"/>
        <w:spacing w:after="0" w:line="240" w:lineRule="auto"/>
        <w:rPr>
          <w:rStyle w:val="SubTtulo-AutoreVersoChar"/>
          <w:b/>
        </w:rPr>
      </w:pPr>
      <w:r>
        <w:rPr>
          <w:rStyle w:val="SubTtulo-AutoreVersoChar"/>
          <w:b/>
        </w:rPr>
        <w:t>INTEGRANTES</w:t>
      </w:r>
    </w:p>
    <w:p w14:paraId="154EAD12" w14:textId="77777777" w:rsidR="00D71306" w:rsidRPr="00987BE0" w:rsidRDefault="00D71306" w:rsidP="00D71306">
      <w:pPr>
        <w:pStyle w:val="SubTtulo-AutoreVerso"/>
        <w:spacing w:after="0" w:line="240" w:lineRule="auto"/>
        <w:rPr>
          <w:rStyle w:val="SubTtulo-AutoreVersoChar"/>
          <w:b/>
        </w:rPr>
      </w:pPr>
    </w:p>
    <w:tbl>
      <w:tblPr>
        <w:tblW w:w="888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6619"/>
      </w:tblGrid>
      <w:tr w:rsidR="00D95FC7" w:rsidRPr="00D95FC7" w14:paraId="54759761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4387BAD6" w14:textId="77777777" w:rsidR="00406FE8" w:rsidRDefault="00D95FC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RM</w:t>
            </w:r>
            <w:r w:rsidR="00406FE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</w:t>
            </w:r>
          </w:p>
          <w:p w14:paraId="3173D058" w14:textId="321DFD35" w:rsidR="00D95FC7" w:rsidRPr="00D95FC7" w:rsidRDefault="00406FE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(SOMENTE NÚMEROS)</w:t>
            </w:r>
          </w:p>
        </w:tc>
        <w:tc>
          <w:tcPr>
            <w:tcW w:w="6619" w:type="dxa"/>
            <w:shd w:val="clear" w:color="auto" w:fill="auto"/>
            <w:noWrap/>
            <w:vAlign w:val="bottom"/>
            <w:hideMark/>
          </w:tcPr>
          <w:p w14:paraId="25FFE5E1" w14:textId="77777777" w:rsidR="00406FE8" w:rsidRDefault="00D95FC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NOME COMPLEMENTO </w:t>
            </w:r>
          </w:p>
          <w:p w14:paraId="430C9324" w14:textId="491782C0" w:rsidR="00D95FC7" w:rsidRPr="00D95FC7" w:rsidRDefault="00D95FC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(SEM ABREVIAR)</w:t>
            </w:r>
          </w:p>
        </w:tc>
      </w:tr>
      <w:tr w:rsidR="00D95FC7" w:rsidRPr="00D95FC7" w14:paraId="2AF549DB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3E3D5322" w14:textId="2BB0154F" w:rsidR="00D95FC7" w:rsidRPr="00D95FC7" w:rsidRDefault="00D95FC7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6619" w:type="dxa"/>
            <w:shd w:val="clear" w:color="auto" w:fill="auto"/>
            <w:noWrap/>
            <w:vAlign w:val="bottom"/>
            <w:hideMark/>
          </w:tcPr>
          <w:p w14:paraId="51AB1299" w14:textId="36B313C7" w:rsidR="00D95FC7" w:rsidRPr="00D95FC7" w:rsidRDefault="00D95FC7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406FE8" w:rsidRPr="00D95FC7" w14:paraId="7A9DA6E9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7A0F352" w14:textId="77777777" w:rsidR="00406FE8" w:rsidRDefault="00406FE8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34A35FC4" w14:textId="77777777" w:rsidR="00406FE8" w:rsidRPr="00D95FC7" w:rsidRDefault="00406FE8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406FE8" w:rsidRPr="00D95FC7" w14:paraId="114F6B93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552B26A2" w14:textId="77777777" w:rsidR="00406FE8" w:rsidRDefault="00406FE8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7376029E" w14:textId="77777777" w:rsidR="00406FE8" w:rsidRPr="00D95FC7" w:rsidRDefault="00406FE8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406FE8" w:rsidRPr="00D95FC7" w14:paraId="35CBD09E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00652C5C" w14:textId="77777777" w:rsidR="00406FE8" w:rsidRDefault="00406FE8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44636FFB" w14:textId="77777777" w:rsidR="00406FE8" w:rsidRPr="00D95FC7" w:rsidRDefault="00406FE8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406FE8" w:rsidRPr="00D95FC7" w14:paraId="053EEB2D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AF9DA92" w14:textId="77777777" w:rsidR="00406FE8" w:rsidRDefault="00406FE8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1E42D700" w14:textId="77777777" w:rsidR="00406FE8" w:rsidRPr="00D95FC7" w:rsidRDefault="00406FE8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406FE8" w:rsidRPr="00D95FC7" w14:paraId="7A0CCD1D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577091A4" w14:textId="77777777" w:rsidR="00406FE8" w:rsidRDefault="00406FE8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14902CA1" w14:textId="77777777" w:rsidR="00406FE8" w:rsidRPr="00D95FC7" w:rsidRDefault="00406FE8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406FE8" w:rsidRPr="00D95FC7" w14:paraId="15A5F23B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A275BB8" w14:textId="77777777" w:rsidR="00406FE8" w:rsidRDefault="00406FE8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12F68055" w14:textId="77777777" w:rsidR="00406FE8" w:rsidRPr="00D95FC7" w:rsidRDefault="00406FE8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D95FC7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D95FC7">
      <w:pPr>
        <w:pStyle w:val="Ttulo-Sumrios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D71306">
      <w:pPr>
        <w:pStyle w:val="Ttulo-Sumrios"/>
        <w:jc w:val="center"/>
        <w:rPr>
          <w:rFonts w:cs="Arial"/>
        </w:rPr>
      </w:pPr>
      <w:r w:rsidRPr="004A05C4">
        <w:rPr>
          <w:rFonts w:cs="Arial"/>
        </w:rPr>
        <w:lastRenderedPageBreak/>
        <w:t>Sumário</w:t>
      </w:r>
    </w:p>
    <w:p w14:paraId="6A87E2D7" w14:textId="55CBCE5D" w:rsidR="00F1610C" w:rsidRPr="00F1610C" w:rsidRDefault="00987BE0">
      <w:pPr>
        <w:pStyle w:val="Sumrio1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330624" w:history="1">
        <w:r w:rsidR="00F1610C" w:rsidRPr="00F1610C">
          <w:rPr>
            <w:rStyle w:val="Hyperlink"/>
            <w:rFonts w:cs="Arial"/>
            <w:caps w:val="0"/>
          </w:rPr>
          <w:t>1 – Descrição do Projeto e Regras de Negócio</w:t>
        </w:r>
        <w:r w:rsidR="00F1610C" w:rsidRPr="00F1610C">
          <w:rPr>
            <w:caps w:val="0"/>
            <w:webHidden/>
          </w:rPr>
          <w:tab/>
        </w:r>
        <w:r w:rsidR="00F1610C" w:rsidRPr="00F1610C">
          <w:rPr>
            <w:caps w:val="0"/>
            <w:webHidden/>
          </w:rPr>
          <w:fldChar w:fldCharType="begin"/>
        </w:r>
        <w:r w:rsidR="00F1610C" w:rsidRPr="00F1610C">
          <w:rPr>
            <w:caps w:val="0"/>
            <w:webHidden/>
          </w:rPr>
          <w:instrText xml:space="preserve"> PAGEREF _Toc67330624 \h </w:instrText>
        </w:r>
        <w:r w:rsidR="00F1610C" w:rsidRPr="00F1610C">
          <w:rPr>
            <w:caps w:val="0"/>
            <w:webHidden/>
          </w:rPr>
        </w:r>
        <w:r w:rsidR="00F1610C" w:rsidRPr="00F1610C">
          <w:rPr>
            <w:caps w:val="0"/>
            <w:webHidden/>
          </w:rPr>
          <w:fldChar w:fldCharType="separate"/>
        </w:r>
        <w:r w:rsidR="00F1610C" w:rsidRPr="00F1610C">
          <w:rPr>
            <w:caps w:val="0"/>
            <w:webHidden/>
          </w:rPr>
          <w:t>5</w:t>
        </w:r>
        <w:r w:rsidR="00F1610C" w:rsidRPr="00F1610C">
          <w:rPr>
            <w:caps w:val="0"/>
            <w:webHidden/>
          </w:rPr>
          <w:fldChar w:fldCharType="end"/>
        </w:r>
      </w:hyperlink>
    </w:p>
    <w:p w14:paraId="7A164CFC" w14:textId="7F0224B7" w:rsidR="00F1610C" w:rsidRPr="00F1610C" w:rsidRDefault="00F1610C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330625" w:history="1">
        <w:r w:rsidRPr="00F1610C">
          <w:rPr>
            <w:rStyle w:val="Hyperlink"/>
            <w:noProof/>
          </w:rPr>
          <w:t>2 – Relação de Entidades e Atributos</w:t>
        </w:r>
        <w:r w:rsidRPr="00F1610C">
          <w:rPr>
            <w:noProof/>
            <w:webHidden/>
          </w:rPr>
          <w:tab/>
        </w:r>
        <w:r w:rsidRPr="00F1610C">
          <w:rPr>
            <w:noProof/>
            <w:webHidden/>
          </w:rPr>
          <w:fldChar w:fldCharType="begin"/>
        </w:r>
        <w:r w:rsidRPr="00F1610C">
          <w:rPr>
            <w:noProof/>
            <w:webHidden/>
          </w:rPr>
          <w:instrText xml:space="preserve"> PAGEREF _Toc67330625 \h </w:instrText>
        </w:r>
        <w:r w:rsidRPr="00F1610C">
          <w:rPr>
            <w:noProof/>
            <w:webHidden/>
          </w:rPr>
        </w:r>
        <w:r w:rsidRPr="00F1610C">
          <w:rPr>
            <w:noProof/>
            <w:webHidden/>
          </w:rPr>
          <w:fldChar w:fldCharType="separate"/>
        </w:r>
        <w:r w:rsidRPr="00F1610C">
          <w:rPr>
            <w:noProof/>
            <w:webHidden/>
          </w:rPr>
          <w:t>6</w:t>
        </w:r>
        <w:r w:rsidRPr="00F1610C">
          <w:rPr>
            <w:noProof/>
            <w:webHidden/>
          </w:rPr>
          <w:fldChar w:fldCharType="end"/>
        </w:r>
      </w:hyperlink>
    </w:p>
    <w:p w14:paraId="558A834D" w14:textId="44945B8E" w:rsidR="00987BE0" w:rsidRPr="004A05C4" w:rsidRDefault="00987BE0" w:rsidP="00406FE8">
      <w:pPr>
        <w:tabs>
          <w:tab w:val="left" w:leader="dot" w:pos="8789"/>
        </w:tabs>
        <w:spacing w:after="0" w:line="240" w:lineRule="auto"/>
        <w:ind w:firstLine="0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4A05C4" w:rsidRDefault="00D95FC7" w:rsidP="00DD4AD9">
      <w:pPr>
        <w:pStyle w:val="Ttulo1"/>
        <w:rPr>
          <w:rFonts w:cs="Arial"/>
          <w:caps/>
          <w:color w:val="000000" w:themeColor="text1"/>
        </w:rPr>
      </w:pPr>
      <w:bookmarkStart w:id="1" w:name="_Toc67330624"/>
      <w:r w:rsidRPr="004A05C4">
        <w:rPr>
          <w:rFonts w:cs="Arial"/>
          <w:color w:val="000000" w:themeColor="text1"/>
        </w:rPr>
        <w:lastRenderedPageBreak/>
        <w:t>1</w:t>
      </w:r>
      <w:r w:rsidR="00D71306" w:rsidRPr="004A05C4">
        <w:rPr>
          <w:rFonts w:cs="Arial"/>
          <w:color w:val="000000" w:themeColor="text1"/>
        </w:rPr>
        <w:t xml:space="preserve"> – </w:t>
      </w:r>
      <w:r w:rsidR="004A05C4" w:rsidRPr="00DD4AD9">
        <w:rPr>
          <w:rFonts w:cs="Arial"/>
          <w:color w:val="000000" w:themeColor="text1"/>
        </w:rPr>
        <w:t>Descrição do Projeto e Regras de Negócio</w:t>
      </w:r>
      <w:bookmarkEnd w:id="1"/>
    </w:p>
    <w:p w14:paraId="4029B53B" w14:textId="191715CA" w:rsidR="00D95FC7" w:rsidRPr="004E2C12" w:rsidRDefault="00D95FC7" w:rsidP="004E2C12">
      <w:pPr>
        <w:pStyle w:val="Ttulo-Sumrios"/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 w:rsidRPr="004A05C4">
        <w:rPr>
          <w:rFonts w:cs="Arial"/>
          <w:b w:val="0"/>
          <w:bCs/>
          <w:caps w:val="0"/>
          <w:color w:val="000000" w:themeColor="text1"/>
        </w:rPr>
        <w:tab/>
      </w:r>
      <w:r w:rsidR="004E2C12">
        <w:rPr>
          <w:rFonts w:cs="Arial"/>
          <w:b w:val="0"/>
          <w:bCs/>
          <w:caps w:val="0"/>
          <w:color w:val="000000" w:themeColor="text1"/>
        </w:rPr>
        <w:t xml:space="preserve">O projeto em questão é um software para a </w:t>
      </w:r>
      <w:r w:rsidR="00F1610C">
        <w:rPr>
          <w:rFonts w:cs="Arial"/>
          <w:b w:val="0"/>
          <w:bCs/>
          <w:caps w:val="0"/>
          <w:color w:val="000000" w:themeColor="text1"/>
        </w:rPr>
        <w:t>.........</w:t>
      </w:r>
    </w:p>
    <w:p w14:paraId="3648ECFC" w14:textId="0225AD1A" w:rsidR="00D71306" w:rsidRPr="004E2C12" w:rsidRDefault="00D71306" w:rsidP="00D95FC7">
      <w:pPr>
        <w:pStyle w:val="Ttulo-Sumrios"/>
        <w:tabs>
          <w:tab w:val="left" w:pos="426"/>
        </w:tabs>
        <w:rPr>
          <w:rFonts w:cs="Arial"/>
        </w:rPr>
      </w:pPr>
    </w:p>
    <w:p w14:paraId="6D8537A0" w14:textId="77777777" w:rsidR="00D71306" w:rsidRPr="004E2C12" w:rsidRDefault="00D71306" w:rsidP="00D95FC7">
      <w:pPr>
        <w:pStyle w:val="Ttulo-Sumrios"/>
        <w:tabs>
          <w:tab w:val="left" w:pos="426"/>
        </w:tabs>
        <w:rPr>
          <w:rFonts w:cs="Arial"/>
          <w:caps w:val="0"/>
          <w:color w:val="404040"/>
          <w:szCs w:val="23"/>
        </w:rPr>
      </w:pPr>
    </w:p>
    <w:p w14:paraId="316B5B50" w14:textId="77777777" w:rsidR="00D95FC7" w:rsidRPr="004E2C12" w:rsidRDefault="00D95FC7" w:rsidP="00D95FC7">
      <w:pPr>
        <w:pStyle w:val="Ttulo-Sumrios"/>
        <w:tabs>
          <w:tab w:val="left" w:pos="426"/>
        </w:tabs>
        <w:rPr>
          <w:rFonts w:cs="Arial"/>
          <w:caps w:val="0"/>
          <w:color w:val="404040"/>
          <w:szCs w:val="23"/>
        </w:rPr>
      </w:pPr>
    </w:p>
    <w:p w14:paraId="6AD72D49" w14:textId="74F47CFF" w:rsidR="00D95FC7" w:rsidRPr="004E2C12" w:rsidRDefault="00D95FC7" w:rsidP="00D95FC7">
      <w:pPr>
        <w:pStyle w:val="Ttulo-Sumrios"/>
        <w:tabs>
          <w:tab w:val="left" w:pos="426"/>
        </w:tabs>
        <w:rPr>
          <w:rFonts w:ascii="Helvetica" w:hAnsi="Helvetica" w:cs="Helvetica"/>
          <w:b w:val="0"/>
          <w:bCs/>
          <w:caps w:val="0"/>
          <w:color w:val="404040"/>
          <w:szCs w:val="23"/>
        </w:rPr>
      </w:pPr>
    </w:p>
    <w:p w14:paraId="7453D37C" w14:textId="77777777" w:rsidR="00D95FC7" w:rsidRPr="004E2C12" w:rsidRDefault="00D95FC7" w:rsidP="00D95FC7">
      <w:pPr>
        <w:pStyle w:val="Ttulo-Sumrios"/>
        <w:tabs>
          <w:tab w:val="left" w:pos="426"/>
        </w:tabs>
        <w:rPr>
          <w:rFonts w:ascii="Helvetica" w:hAnsi="Helvetica" w:cs="Helvetica"/>
          <w:color w:val="404040"/>
          <w:sz w:val="23"/>
          <w:szCs w:val="23"/>
        </w:rPr>
      </w:pPr>
    </w:p>
    <w:p w14:paraId="28AB190A" w14:textId="77777777" w:rsidR="00D71306" w:rsidRPr="004E2C12" w:rsidRDefault="00D71306" w:rsidP="00D71306">
      <w:pPr>
        <w:pStyle w:val="Ttulo1"/>
        <w:sectPr w:rsidR="00D71306" w:rsidRPr="004E2C12" w:rsidSect="000906E4">
          <w:headerReference w:type="default" r:id="rId15"/>
          <w:headerReference w:type="first" r:id="rId16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3E9F94E2" w14:textId="1273A271" w:rsidR="00D71306" w:rsidRDefault="00D71306" w:rsidP="004A05C4">
      <w:pPr>
        <w:pStyle w:val="Ttulo2"/>
      </w:pPr>
      <w:bookmarkStart w:id="2" w:name="_Toc67330625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 w:rsidR="00406FE8">
        <w:t>Relação de Entidades e Atributos</w:t>
      </w:r>
      <w:bookmarkEnd w:id="2"/>
    </w:p>
    <w:tbl>
      <w:tblPr>
        <w:tblW w:w="98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7841"/>
      </w:tblGrid>
      <w:tr w:rsidR="00744943" w:rsidRPr="00744943" w14:paraId="311233CE" w14:textId="77777777" w:rsidTr="00F1610C">
        <w:trPr>
          <w:trHeight w:val="34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46A7FE" w14:textId="3A79D5F0" w:rsidR="00744943" w:rsidRPr="00744943" w:rsidRDefault="00406FE8" w:rsidP="00F1610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ENTIDADE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7BD34" w14:textId="2D15CC50" w:rsidR="00744943" w:rsidRPr="00744943" w:rsidRDefault="00F1610C" w:rsidP="00744943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  <w:t>FUNCIONARIOS</w:t>
            </w:r>
          </w:p>
        </w:tc>
      </w:tr>
      <w:tr w:rsidR="00744943" w:rsidRPr="00744943" w14:paraId="783F7218" w14:textId="77777777" w:rsidTr="00F1610C">
        <w:trPr>
          <w:trHeight w:val="315"/>
          <w:jc w:val="center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5A3D5B" w14:textId="56F264C7" w:rsidR="00744943" w:rsidRPr="00744943" w:rsidRDefault="00744943" w:rsidP="00F1610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744943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Descrição</w:t>
            </w:r>
            <w:r w:rsidR="00F1610C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 xml:space="preserve"> da Entidade</w:t>
            </w:r>
          </w:p>
        </w:tc>
        <w:tc>
          <w:tcPr>
            <w:tcW w:w="78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08586" w14:textId="5FE21E53" w:rsidR="00744943" w:rsidRPr="00744943" w:rsidRDefault="00F1610C" w:rsidP="0074494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Essa entidade armazena as informações necessárias para identificar cada um dos nossos funcionários.</w:t>
            </w:r>
          </w:p>
        </w:tc>
      </w:tr>
      <w:tr w:rsidR="00F1610C" w:rsidRPr="00744943" w14:paraId="68D951AC" w14:textId="77777777" w:rsidTr="00F1610C">
        <w:trPr>
          <w:trHeight w:val="330"/>
          <w:jc w:val="center"/>
        </w:trPr>
        <w:tc>
          <w:tcPr>
            <w:tcW w:w="1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08EBD8" w14:textId="2B926A47" w:rsidR="00F1610C" w:rsidRPr="00744943" w:rsidRDefault="00F1610C" w:rsidP="00744943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ATRIBUTOS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A25D7ED" w14:textId="62189991" w:rsidR="00F1610C" w:rsidRPr="00744943" w:rsidRDefault="00F1610C" w:rsidP="00744943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 dos atributos</w:t>
            </w:r>
          </w:p>
        </w:tc>
      </w:tr>
      <w:tr w:rsidR="00F1610C" w:rsidRPr="00744943" w14:paraId="44D5D6F3" w14:textId="77777777" w:rsidTr="00F1610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1F24A0" w14:textId="2DCFAB6C" w:rsidR="00F1610C" w:rsidRPr="00744943" w:rsidRDefault="00F1610C" w:rsidP="00744943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cod_funcionario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6A21D" w14:textId="3E375EE5" w:rsidR="00F1610C" w:rsidRPr="00744943" w:rsidRDefault="00F1610C" w:rsidP="0074494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744943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Identificador único d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o funcionário</w:t>
            </w:r>
          </w:p>
        </w:tc>
      </w:tr>
      <w:tr w:rsidR="00F1610C" w:rsidRPr="00744943" w14:paraId="055CA1D7" w14:textId="77777777" w:rsidTr="00F1610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916F8A" w14:textId="2253A532" w:rsidR="00F1610C" w:rsidRDefault="00F1610C" w:rsidP="00744943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primeiro_nome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70D307" w14:textId="5D72EE87" w:rsidR="00F1610C" w:rsidRPr="00744943" w:rsidRDefault="00F1610C" w:rsidP="0074494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Primeiro nome do funcionário</w:t>
            </w:r>
          </w:p>
        </w:tc>
      </w:tr>
      <w:tr w:rsidR="00F1610C" w:rsidRPr="00744943" w14:paraId="4C48D959" w14:textId="77777777" w:rsidTr="00F1610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CFF368" w14:textId="77777777" w:rsidR="00F1610C" w:rsidRDefault="00F1610C" w:rsidP="00744943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B9CF0C" w14:textId="77777777" w:rsidR="00F1610C" w:rsidRDefault="00F1610C" w:rsidP="0074494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1610C" w:rsidRPr="00744943" w14:paraId="20CAC2C7" w14:textId="77777777" w:rsidTr="00F1610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EAF201" w14:textId="77777777" w:rsidR="00F1610C" w:rsidRDefault="00F1610C" w:rsidP="00744943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52D539" w14:textId="77777777" w:rsidR="00F1610C" w:rsidRDefault="00F1610C" w:rsidP="0074494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1610C" w:rsidRPr="00744943" w14:paraId="7C8ADBF1" w14:textId="77777777" w:rsidTr="00F1610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D4DFD5" w14:textId="77777777" w:rsidR="00F1610C" w:rsidRDefault="00F1610C" w:rsidP="00744943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9BC96B" w14:textId="77777777" w:rsidR="00F1610C" w:rsidRDefault="00F1610C" w:rsidP="0074494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1610C" w:rsidRPr="00744943" w14:paraId="6AB0B226" w14:textId="77777777" w:rsidTr="00F1610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21A244" w14:textId="77777777" w:rsidR="00F1610C" w:rsidRDefault="00F1610C" w:rsidP="00744943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5AE92F" w14:textId="77777777" w:rsidR="00F1610C" w:rsidRDefault="00F1610C" w:rsidP="0074494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1610C" w:rsidRPr="00744943" w14:paraId="4DA1D365" w14:textId="77777777" w:rsidTr="00F1610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50FA0E" w14:textId="77777777" w:rsidR="00F1610C" w:rsidRDefault="00F1610C" w:rsidP="00744943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95D1E3" w14:textId="77777777" w:rsidR="00F1610C" w:rsidRDefault="00F1610C" w:rsidP="0074494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1610C" w:rsidRPr="00744943" w14:paraId="159AAE1D" w14:textId="77777777" w:rsidTr="00F1610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A6FA05" w14:textId="77777777" w:rsidR="00F1610C" w:rsidRDefault="00F1610C" w:rsidP="00744943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D2873B" w14:textId="77777777" w:rsidR="00F1610C" w:rsidRDefault="00F1610C" w:rsidP="0074494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494C8E7D" w14:textId="792B7DB9" w:rsidR="004A05C4" w:rsidRPr="0020652E" w:rsidRDefault="004A05C4" w:rsidP="00406FE8">
      <w:pPr>
        <w:pStyle w:val="Corpodetexto"/>
        <w:rPr>
          <w:lang w:val="en-US"/>
        </w:rPr>
      </w:pPr>
    </w:p>
    <w:sectPr w:rsidR="004A05C4" w:rsidRPr="0020652E" w:rsidSect="00406FE8">
      <w:headerReference w:type="first" r:id="rId17"/>
      <w:pgSz w:w="16838" w:h="11906" w:orient="landscape" w:code="9"/>
      <w:pgMar w:top="1701" w:right="1118" w:bottom="1134" w:left="170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85581" w14:textId="77777777" w:rsidR="000C1BCF" w:rsidRDefault="000C1BCF" w:rsidP="00987BE0">
      <w:pPr>
        <w:spacing w:after="0" w:line="240" w:lineRule="auto"/>
      </w:pPr>
      <w:r>
        <w:separator/>
      </w:r>
    </w:p>
  </w:endnote>
  <w:endnote w:type="continuationSeparator" w:id="0">
    <w:p w14:paraId="1328D567" w14:textId="77777777" w:rsidR="000C1BCF" w:rsidRDefault="000C1BCF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61D65" w14:textId="77777777" w:rsidR="000C1BCF" w:rsidRDefault="000C1BCF" w:rsidP="00987BE0">
      <w:pPr>
        <w:spacing w:after="0" w:line="240" w:lineRule="auto"/>
      </w:pPr>
      <w:r>
        <w:separator/>
      </w:r>
    </w:p>
  </w:footnote>
  <w:footnote w:type="continuationSeparator" w:id="0">
    <w:p w14:paraId="0F8CECA2" w14:textId="77777777" w:rsidR="000C1BCF" w:rsidRDefault="000C1BCF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B5565" w14:textId="77777777" w:rsidR="00D71306" w:rsidRDefault="00D71306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de </w:t>
    </w:r>
    <w:r w:rsidR="000C1BCF">
      <w:fldChar w:fldCharType="begin"/>
    </w:r>
    <w:r w:rsidR="000C1BCF">
      <w:instrText xml:space="preserve"> NUMPAGES   \* MERGEFORMAT </w:instrText>
    </w:r>
    <w:r w:rsidR="000C1BCF">
      <w:fldChar w:fldCharType="separate"/>
    </w:r>
    <w:r>
      <w:t>15</w:t>
    </w:r>
    <w:r w:rsidR="000C1BCF">
      <w:fldChar w:fldCharType="end"/>
    </w:r>
    <w:r>
      <w:t xml:space="preserve"> </w:t>
    </w:r>
  </w:p>
  <w:p w14:paraId="0217DDD6" w14:textId="77777777" w:rsidR="00D71306" w:rsidRDefault="00D7130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08C38" w14:textId="77777777" w:rsidR="00D71306" w:rsidRDefault="00D71306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  <w:r>
      <w:t xml:space="preserve"> de </w:t>
    </w:r>
    <w:r w:rsidR="000C1BCF">
      <w:fldChar w:fldCharType="begin"/>
    </w:r>
    <w:r w:rsidR="000C1BCF">
      <w:instrText xml:space="preserve"> NUMPAGES   \* MERGEFORMAT </w:instrText>
    </w:r>
    <w:r w:rsidR="000C1BCF">
      <w:fldChar w:fldCharType="separate"/>
    </w:r>
    <w:r>
      <w:t>15</w:t>
    </w:r>
    <w:r w:rsidR="000C1BCF">
      <w:fldChar w:fldCharType="end"/>
    </w: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3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202E5"/>
    <w:rsid w:val="000318A8"/>
    <w:rsid w:val="0003718D"/>
    <w:rsid w:val="00041E8F"/>
    <w:rsid w:val="000622FB"/>
    <w:rsid w:val="00066DFD"/>
    <w:rsid w:val="00072A6C"/>
    <w:rsid w:val="000906E4"/>
    <w:rsid w:val="000C1BCF"/>
    <w:rsid w:val="000D2801"/>
    <w:rsid w:val="000F7CE9"/>
    <w:rsid w:val="00101E62"/>
    <w:rsid w:val="001509ED"/>
    <w:rsid w:val="00186269"/>
    <w:rsid w:val="001C5EE2"/>
    <w:rsid w:val="001D0207"/>
    <w:rsid w:val="0020652E"/>
    <w:rsid w:val="00213FE0"/>
    <w:rsid w:val="0023747F"/>
    <w:rsid w:val="00242AD3"/>
    <w:rsid w:val="00282A81"/>
    <w:rsid w:val="002A3C38"/>
    <w:rsid w:val="002A4809"/>
    <w:rsid w:val="002B0E9A"/>
    <w:rsid w:val="002B72BE"/>
    <w:rsid w:val="002E2864"/>
    <w:rsid w:val="002E35AE"/>
    <w:rsid w:val="002F5B76"/>
    <w:rsid w:val="00311E70"/>
    <w:rsid w:val="00316877"/>
    <w:rsid w:val="00316B13"/>
    <w:rsid w:val="00316D32"/>
    <w:rsid w:val="003170FA"/>
    <w:rsid w:val="0032092D"/>
    <w:rsid w:val="00340843"/>
    <w:rsid w:val="00347418"/>
    <w:rsid w:val="00347CAE"/>
    <w:rsid w:val="00350BBD"/>
    <w:rsid w:val="003549E9"/>
    <w:rsid w:val="00390223"/>
    <w:rsid w:val="00396E75"/>
    <w:rsid w:val="00397A62"/>
    <w:rsid w:val="003A1906"/>
    <w:rsid w:val="003A6C0B"/>
    <w:rsid w:val="003B4EAD"/>
    <w:rsid w:val="003C50DD"/>
    <w:rsid w:val="003E238A"/>
    <w:rsid w:val="003F24B1"/>
    <w:rsid w:val="00403F4A"/>
    <w:rsid w:val="00406FE8"/>
    <w:rsid w:val="0043054D"/>
    <w:rsid w:val="0043791E"/>
    <w:rsid w:val="00477C33"/>
    <w:rsid w:val="0048324B"/>
    <w:rsid w:val="004A05C4"/>
    <w:rsid w:val="004C39C2"/>
    <w:rsid w:val="004E2C12"/>
    <w:rsid w:val="004F18B8"/>
    <w:rsid w:val="004F1D41"/>
    <w:rsid w:val="004F459E"/>
    <w:rsid w:val="00500EDB"/>
    <w:rsid w:val="00545406"/>
    <w:rsid w:val="005522A5"/>
    <w:rsid w:val="00556B5B"/>
    <w:rsid w:val="00591097"/>
    <w:rsid w:val="00591FD3"/>
    <w:rsid w:val="005A79AF"/>
    <w:rsid w:val="005C3C00"/>
    <w:rsid w:val="005C568C"/>
    <w:rsid w:val="005D7910"/>
    <w:rsid w:val="0061221C"/>
    <w:rsid w:val="0063478D"/>
    <w:rsid w:val="0064602B"/>
    <w:rsid w:val="00650FE8"/>
    <w:rsid w:val="006570AC"/>
    <w:rsid w:val="006C4326"/>
    <w:rsid w:val="006C4A36"/>
    <w:rsid w:val="006C5CAA"/>
    <w:rsid w:val="006D2676"/>
    <w:rsid w:val="006E34CE"/>
    <w:rsid w:val="00721ADA"/>
    <w:rsid w:val="00732060"/>
    <w:rsid w:val="00743189"/>
    <w:rsid w:val="00744943"/>
    <w:rsid w:val="007540CC"/>
    <w:rsid w:val="0076599A"/>
    <w:rsid w:val="007C3E4F"/>
    <w:rsid w:val="007E2C7B"/>
    <w:rsid w:val="007F5D49"/>
    <w:rsid w:val="00812B4A"/>
    <w:rsid w:val="008236DB"/>
    <w:rsid w:val="0082544F"/>
    <w:rsid w:val="00826699"/>
    <w:rsid w:val="00882BE7"/>
    <w:rsid w:val="00890ACF"/>
    <w:rsid w:val="008C19F2"/>
    <w:rsid w:val="0091487C"/>
    <w:rsid w:val="00936E9E"/>
    <w:rsid w:val="009670EB"/>
    <w:rsid w:val="00987BE0"/>
    <w:rsid w:val="009F0A05"/>
    <w:rsid w:val="009F6863"/>
    <w:rsid w:val="00A075B4"/>
    <w:rsid w:val="00A14423"/>
    <w:rsid w:val="00A36C8B"/>
    <w:rsid w:val="00A64FC6"/>
    <w:rsid w:val="00A74CCC"/>
    <w:rsid w:val="00AB2BE5"/>
    <w:rsid w:val="00AB3892"/>
    <w:rsid w:val="00AD6955"/>
    <w:rsid w:val="00AF754D"/>
    <w:rsid w:val="00B010AF"/>
    <w:rsid w:val="00B034F8"/>
    <w:rsid w:val="00B118A1"/>
    <w:rsid w:val="00B31965"/>
    <w:rsid w:val="00B4035B"/>
    <w:rsid w:val="00B92022"/>
    <w:rsid w:val="00C036D1"/>
    <w:rsid w:val="00C235D2"/>
    <w:rsid w:val="00C2382B"/>
    <w:rsid w:val="00C434A1"/>
    <w:rsid w:val="00C5536C"/>
    <w:rsid w:val="00C56719"/>
    <w:rsid w:val="00C86529"/>
    <w:rsid w:val="00C939B5"/>
    <w:rsid w:val="00CC7283"/>
    <w:rsid w:val="00CD4234"/>
    <w:rsid w:val="00CE63D6"/>
    <w:rsid w:val="00D026C5"/>
    <w:rsid w:val="00D563AE"/>
    <w:rsid w:val="00D70546"/>
    <w:rsid w:val="00D71306"/>
    <w:rsid w:val="00D743D1"/>
    <w:rsid w:val="00D95FC7"/>
    <w:rsid w:val="00DA4FF7"/>
    <w:rsid w:val="00DB65E4"/>
    <w:rsid w:val="00DD4AD9"/>
    <w:rsid w:val="00DE615D"/>
    <w:rsid w:val="00DF0BF8"/>
    <w:rsid w:val="00E22FC7"/>
    <w:rsid w:val="00E36822"/>
    <w:rsid w:val="00E414AF"/>
    <w:rsid w:val="00E82035"/>
    <w:rsid w:val="00E91277"/>
    <w:rsid w:val="00E945FE"/>
    <w:rsid w:val="00EA0AAB"/>
    <w:rsid w:val="00EA1FE1"/>
    <w:rsid w:val="00EC2268"/>
    <w:rsid w:val="00ED1183"/>
    <w:rsid w:val="00ED6A41"/>
    <w:rsid w:val="00EF23B5"/>
    <w:rsid w:val="00EF4A0C"/>
    <w:rsid w:val="00F046CC"/>
    <w:rsid w:val="00F1610C"/>
    <w:rsid w:val="00F53589"/>
    <w:rsid w:val="00F64703"/>
    <w:rsid w:val="00F75D82"/>
    <w:rsid w:val="00F913B7"/>
    <w:rsid w:val="00F977BB"/>
    <w:rsid w:val="00FA626F"/>
    <w:rsid w:val="00FE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101E62"/>
    <w:pPr>
      <w:spacing w:after="480" w:line="360" w:lineRule="auto"/>
      <w:jc w:val="center"/>
    </w:pPr>
    <w:rPr>
      <w:rFonts w:ascii="Arial" w:hAnsi="Arial"/>
      <w:b/>
      <w:sz w:val="32"/>
      <w:szCs w:val="24"/>
    </w:rPr>
  </w:style>
  <w:style w:type="character" w:customStyle="1" w:styleId="SubTtulo-AutoreVersoChar">
    <w:name w:val="SubTítulo - Autor e Versão Char"/>
    <w:link w:val="SubTtulo-AutoreVerso"/>
    <w:rsid w:val="00101E62"/>
    <w:rPr>
      <w:rFonts w:ascii="Arial" w:hAnsi="Arial"/>
      <w:b/>
      <w:sz w:val="32"/>
      <w:szCs w:val="24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95FC7"/>
    <w:pPr>
      <w:tabs>
        <w:tab w:val="left" w:pos="0"/>
      </w:tabs>
      <w:jc w:val="both"/>
    </w:pPr>
    <w:rPr>
      <w:caps/>
      <w:sz w:val="24"/>
    </w:rPr>
  </w:style>
  <w:style w:type="character" w:customStyle="1" w:styleId="Ttulo-SumriosChar">
    <w:name w:val="Título - Sumários Char"/>
    <w:link w:val="Ttulo-Sumrios"/>
    <w:rsid w:val="00D95FC7"/>
    <w:rPr>
      <w:rFonts w:ascii="Arial" w:hAnsi="Arial"/>
      <w:b/>
      <w:caps/>
      <w:sz w:val="24"/>
      <w:szCs w:val="24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8fd270-4a57-47e1-b674-c7d4969804ad" xsi:nil="true"/>
    <lcf76f155ced4ddcb4097134ff3c332f xmlns="2220af93-035a-443f-80b0-3b9b401ad9a6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8740B4C0987B4D86879E800A26E446" ma:contentTypeVersion="10" ma:contentTypeDescription="Crie um novo documento." ma:contentTypeScope="" ma:versionID="eb96b54eb3d046d8d53bd87c908bf43a">
  <xsd:schema xmlns:xsd="http://www.w3.org/2001/XMLSchema" xmlns:xs="http://www.w3.org/2001/XMLSchema" xmlns:p="http://schemas.microsoft.com/office/2006/metadata/properties" xmlns:ns2="2220af93-035a-443f-80b0-3b9b401ad9a6" xmlns:ns3="d48fd270-4a57-47e1-b674-c7d4969804ad" targetNamespace="http://schemas.microsoft.com/office/2006/metadata/properties" ma:root="true" ma:fieldsID="7eaba89fcff3e0cf9eaf7f38d039eb52" ns2:_="" ns3:_="">
    <xsd:import namespace="2220af93-035a-443f-80b0-3b9b401ad9a6"/>
    <xsd:import namespace="d48fd270-4a57-47e1-b674-c7d4969804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af93-035a-443f-80b0-3b9b401ad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fd270-4a57-47e1-b674-c7d4969804a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5c1f26b-c66e-4932-a395-d89d0a7442f4}" ma:internalName="TaxCatchAll" ma:showField="CatchAllData" ma:web="d48fd270-4a57-47e1-b674-c7d4969804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ACA49B-9D7B-4779-8C20-2F1EEF7D43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035314-D74E-4A24-AFD6-6FF0B4E8DA03}">
  <ds:schemaRefs>
    <ds:schemaRef ds:uri="http://schemas.microsoft.com/office/2006/metadata/properties"/>
    <ds:schemaRef ds:uri="http://schemas.microsoft.com/office/infopath/2007/PartnerControls"/>
    <ds:schemaRef ds:uri="bf5165a4-d7cd-426d-888f-60be84b1b5e1"/>
  </ds:schemaRefs>
</ds:datastoreItem>
</file>

<file path=customXml/itemProps3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EB1A77-DA0A-4B1D-9A35-B22B76DFA6E6}"/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didático.dotx</Template>
  <TotalTime>11</TotalTime>
  <Pages>6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Alexandre Barcelos</cp:lastModifiedBy>
  <cp:revision>2</cp:revision>
  <dcterms:created xsi:type="dcterms:W3CDTF">2021-03-22T21:42:00Z</dcterms:created>
  <dcterms:modified xsi:type="dcterms:W3CDTF">2021-03-22T21:42:00Z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0x010100968740B4C0987B4D86879E800A26E446</vt:lpwstr>
  </property>
</Properties>
</file>